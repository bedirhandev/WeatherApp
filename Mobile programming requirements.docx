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35D7" w14:textId="77777777" w:rsidR="00031B56" w:rsidRDefault="00215D53">
      <w:pPr>
        <w:pStyle w:val="Date"/>
      </w:pPr>
      <w:r>
        <w:t>07-10-19</w:t>
      </w:r>
    </w:p>
    <w:p w14:paraId="429C5A4A" w14:textId="77777777" w:rsidR="00215D53" w:rsidRDefault="00215D53">
      <w:pPr>
        <w:pStyle w:val="Title"/>
      </w:pPr>
      <w:r>
        <w:t>Mobile programming</w:t>
      </w:r>
    </w:p>
    <w:p w14:paraId="034092EA" w14:textId="77777777" w:rsidR="00031B56" w:rsidRDefault="00215D53">
      <w:pPr>
        <w:pStyle w:val="Heading1"/>
      </w:pPr>
      <w:r>
        <w:t>Koppeling wEBSERVICE</w:t>
      </w:r>
    </w:p>
    <w:p w14:paraId="5F50E02A" w14:textId="77777777" w:rsidR="00215D53" w:rsidRDefault="008C6C5C" w:rsidP="008C6C5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gegevens moeten</w:t>
      </w:r>
      <w:r w:rsidR="00215D53">
        <w:rPr>
          <w:lang w:val="nl-NL"/>
        </w:rPr>
        <w:t xml:space="preserve"> getoond worden op een eigen scherm met een listview/ </w:t>
      </w:r>
      <w:proofErr w:type="spellStart"/>
      <w:r w:rsidR="00215D53">
        <w:rPr>
          <w:lang w:val="nl-NL"/>
        </w:rPr>
        <w:t>tableview</w:t>
      </w:r>
      <w:proofErr w:type="spellEnd"/>
      <w:r w:rsidR="00215D53">
        <w:rPr>
          <w:lang w:val="nl-NL"/>
        </w:rPr>
        <w:t>.</w:t>
      </w:r>
    </w:p>
    <w:p w14:paraId="3CB49E33" w14:textId="77777777" w:rsidR="008C6C5C" w:rsidRDefault="00215D53" w:rsidP="008C6C5C">
      <w:pPr>
        <w:pStyle w:val="ListParagraph"/>
        <w:numPr>
          <w:ilvl w:val="0"/>
          <w:numId w:val="2"/>
        </w:numPr>
        <w:rPr>
          <w:lang w:val="nl-NL"/>
        </w:rPr>
      </w:pPr>
      <w:r w:rsidRPr="008C6C5C">
        <w:rPr>
          <w:lang w:val="nl-NL"/>
        </w:rPr>
        <w:t xml:space="preserve">Koppeling account, registratie </w:t>
      </w:r>
      <w:r w:rsidR="008C6C5C">
        <w:rPr>
          <w:lang w:val="nl-NL"/>
        </w:rPr>
        <w:t>met</w:t>
      </w:r>
      <w:r w:rsidRPr="008C6C5C">
        <w:rPr>
          <w:lang w:val="nl-NL"/>
        </w:rPr>
        <w:t xml:space="preserve"> </w:t>
      </w:r>
      <w:r w:rsidR="008C6C5C" w:rsidRPr="008C6C5C">
        <w:rPr>
          <w:lang w:val="nl-NL"/>
        </w:rPr>
        <w:t>OAuth2 internetprotocol</w:t>
      </w:r>
      <w:r w:rsidR="008C6C5C">
        <w:rPr>
          <w:lang w:val="nl-NL"/>
        </w:rPr>
        <w:t>.</w:t>
      </w:r>
    </w:p>
    <w:p w14:paraId="7825ED6E" w14:textId="77777777" w:rsidR="008C6C5C" w:rsidRDefault="008C6C5C" w:rsidP="008C6C5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Bij wijzigingen in de listview moeten de gegevens in real-time ge-update worden aan de backend. Door bijvoorbeeld een CRUD-actie ui</w:t>
      </w:r>
      <w:bookmarkStart w:id="0" w:name="_GoBack"/>
      <w:bookmarkEnd w:id="0"/>
      <w:r>
        <w:rPr>
          <w:lang w:val="nl-NL"/>
        </w:rPr>
        <w:t>t te voeren.</w:t>
      </w:r>
    </w:p>
    <w:p w14:paraId="62128C2C" w14:textId="77777777" w:rsidR="008C6C5C" w:rsidRDefault="008C6C5C" w:rsidP="008C6C5C">
      <w:pPr>
        <w:pStyle w:val="Heading1"/>
      </w:pPr>
      <w:r>
        <w:t>LOkale data caching</w:t>
      </w:r>
    </w:p>
    <w:p w14:paraId="7C984D85" w14:textId="77777777" w:rsidR="00031B56" w:rsidRDefault="008C6C5C" w:rsidP="008C6C5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Er kan een voorkeur thema opgeslagen worden.</w:t>
      </w:r>
    </w:p>
    <w:p w14:paraId="79E2E9D7" w14:textId="77777777" w:rsidR="008C6C5C" w:rsidRDefault="008C6C5C" w:rsidP="008C6C5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app wordt met de voorkeur thema opgestart.</w:t>
      </w:r>
    </w:p>
    <w:p w14:paraId="1131C722" w14:textId="77777777" w:rsidR="007E20B5" w:rsidRPr="007E20B5" w:rsidRDefault="007E20B5" w:rsidP="007E20B5">
      <w:pPr>
        <w:pStyle w:val="Heading1"/>
      </w:pPr>
      <w:r>
        <w:t>DATA SERVICE REQUESTER (webservice)</w:t>
      </w:r>
    </w:p>
    <w:p w14:paraId="3DB117BA" w14:textId="77777777" w:rsid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 w:rsidRPr="00215D53">
        <w:rPr>
          <w:lang w:val="nl-NL"/>
        </w:rPr>
        <w:t>Er moet een lijst met gegevens</w:t>
      </w:r>
      <w:r>
        <w:rPr>
          <w:lang w:val="nl-NL"/>
        </w:rPr>
        <w:t xml:space="preserve"> JSON-formaat</w:t>
      </w:r>
      <w:r w:rsidRPr="00215D53">
        <w:rPr>
          <w:lang w:val="nl-NL"/>
        </w:rPr>
        <w:t xml:space="preserve"> binnengehaald worde</w:t>
      </w:r>
      <w:r>
        <w:rPr>
          <w:lang w:val="nl-NL"/>
        </w:rPr>
        <w:t>n en opgeslagen worden.</w:t>
      </w:r>
    </w:p>
    <w:p w14:paraId="4DE81323" w14:textId="77777777" w:rsid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Er moet beslist worden hoeveel data er wordt binnengehaald.</w:t>
      </w:r>
      <w:r w:rsidRPr="008C6C5C">
        <w:rPr>
          <w:lang w:val="nl-NL"/>
        </w:rPr>
        <w:t xml:space="preserve"> </w:t>
      </w:r>
    </w:p>
    <w:p w14:paraId="5B32F403" w14:textId="77777777" w:rsidR="007E20B5" w:rsidRP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Deze data moet asynchroon opgehaald worden en opgeslagen worden, non-</w:t>
      </w:r>
      <w:proofErr w:type="spellStart"/>
      <w:r w:rsidR="000D2D4A">
        <w:rPr>
          <w:lang w:val="nl-NL"/>
        </w:rPr>
        <w:t>blocking</w:t>
      </w:r>
      <w:proofErr w:type="spellEnd"/>
      <w:r w:rsidR="000D2D4A">
        <w:rPr>
          <w:lang w:val="nl-NL"/>
        </w:rPr>
        <w:t xml:space="preserve">/ </w:t>
      </w:r>
      <w:proofErr w:type="spellStart"/>
      <w:r w:rsidR="000D2D4A">
        <w:rPr>
          <w:lang w:val="nl-NL"/>
        </w:rPr>
        <w:t>multi-threaded</w:t>
      </w:r>
      <w:proofErr w:type="spellEnd"/>
      <w:r w:rsidR="000D2D4A">
        <w:rPr>
          <w:lang w:val="nl-NL"/>
        </w:rPr>
        <w:t xml:space="preserve">? </w:t>
      </w:r>
      <w:r>
        <w:rPr>
          <w:lang w:val="nl-NL"/>
        </w:rPr>
        <w:t>Er mag geen vertraging plaatsvinden.</w:t>
      </w:r>
    </w:p>
    <w:p w14:paraId="4CC8102C" w14:textId="77777777" w:rsidR="007E20B5" w:rsidRPr="007E20B5" w:rsidRDefault="007E20B5" w:rsidP="007E20B5">
      <w:pPr>
        <w:pStyle w:val="Heading1"/>
      </w:pPr>
      <w:r>
        <w:t>SCHERMEN (UI)</w:t>
      </w:r>
    </w:p>
    <w:p w14:paraId="32215634" w14:textId="77777777" w:rsid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</w:t>
      </w:r>
      <w:proofErr w:type="spellStart"/>
      <w:r>
        <w:rPr>
          <w:lang w:val="nl-NL"/>
        </w:rPr>
        <w:t>splash</w:t>
      </w:r>
      <w:proofErr w:type="spellEnd"/>
      <w:r>
        <w:rPr>
          <w:lang w:val="nl-NL"/>
        </w:rPr>
        <w:t xml:space="preserve"> scherm komen.</w:t>
      </w:r>
    </w:p>
    <w:p w14:paraId="43F4EA26" w14:textId="77777777" w:rsid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inlog en registratie scherm komen. </w:t>
      </w:r>
    </w:p>
    <w:p w14:paraId="25C784CE" w14:textId="77777777" w:rsidR="007E20B5" w:rsidRDefault="007E20B5" w:rsidP="007E20B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Er moet genavigeerd kunnen worden tussen schermen.</w:t>
      </w:r>
    </w:p>
    <w:p w14:paraId="723E93DF" w14:textId="1D109280" w:rsidR="000D2D4A" w:rsidRDefault="007E20B5" w:rsidP="000D2D4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moet een scherm komen voor de weergave en bewerkingen van de data die uit de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komen.</w:t>
      </w:r>
    </w:p>
    <w:p w14:paraId="1FD10C1F" w14:textId="199D35ED" w:rsidR="00C508CA" w:rsidRDefault="00C508CA" w:rsidP="00C508CA">
      <w:pPr>
        <w:rPr>
          <w:lang w:val="nl-NL"/>
        </w:rPr>
      </w:pPr>
    </w:p>
    <w:p w14:paraId="12A5C5EA" w14:textId="77777777" w:rsidR="00C508CA" w:rsidRPr="00C508CA" w:rsidRDefault="00C508CA" w:rsidP="00C508CA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C508CA">
        <w:t xml:space="preserve">Sample API call: </w:t>
      </w:r>
      <w:hyperlink r:id="rId7" w:history="1">
        <w:r w:rsidRPr="00C508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https://api.openweathermap.org/data/2.5/weather?q=Maastricht,nl&amp;appid=df62b4576b8809f0ca5082fb6555c908&amp;units=metric</w:t>
        </w:r>
      </w:hyperlink>
    </w:p>
    <w:p w14:paraId="3F2A7713" w14:textId="11899217" w:rsidR="00C508CA" w:rsidRPr="00C508CA" w:rsidRDefault="00C508CA" w:rsidP="00C508CA"/>
    <w:p w14:paraId="65BBC553" w14:textId="77777777" w:rsidR="007E20B5" w:rsidRPr="00C508CA" w:rsidRDefault="007E20B5" w:rsidP="007E20B5"/>
    <w:sectPr w:rsidR="007E20B5" w:rsidRPr="00C508CA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D326F" w14:textId="77777777" w:rsidR="008535EB" w:rsidRDefault="008535EB">
      <w:pPr>
        <w:spacing w:after="0" w:line="240" w:lineRule="auto"/>
      </w:pPr>
      <w:r>
        <w:separator/>
      </w:r>
    </w:p>
    <w:p w14:paraId="37D4802D" w14:textId="77777777" w:rsidR="008535EB" w:rsidRDefault="008535EB"/>
  </w:endnote>
  <w:endnote w:type="continuationSeparator" w:id="0">
    <w:p w14:paraId="105A4F4A" w14:textId="77777777" w:rsidR="008535EB" w:rsidRDefault="008535EB">
      <w:pPr>
        <w:spacing w:after="0" w:line="240" w:lineRule="auto"/>
      </w:pPr>
      <w:r>
        <w:continuationSeparator/>
      </w:r>
    </w:p>
    <w:p w14:paraId="73A073C4" w14:textId="77777777" w:rsidR="008535EB" w:rsidRDefault="00853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4713" w14:textId="77777777" w:rsidR="00031B56" w:rsidRDefault="00DC61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4172" w14:textId="77777777" w:rsidR="008535EB" w:rsidRDefault="008535EB">
      <w:pPr>
        <w:spacing w:after="0" w:line="240" w:lineRule="auto"/>
      </w:pPr>
      <w:r>
        <w:separator/>
      </w:r>
    </w:p>
    <w:p w14:paraId="57D09E62" w14:textId="77777777" w:rsidR="008535EB" w:rsidRDefault="008535EB"/>
  </w:footnote>
  <w:footnote w:type="continuationSeparator" w:id="0">
    <w:p w14:paraId="682DC273" w14:textId="77777777" w:rsidR="008535EB" w:rsidRDefault="008535EB">
      <w:pPr>
        <w:spacing w:after="0" w:line="240" w:lineRule="auto"/>
      </w:pPr>
      <w:r>
        <w:continuationSeparator/>
      </w:r>
    </w:p>
    <w:p w14:paraId="3E899204" w14:textId="77777777" w:rsidR="008535EB" w:rsidRDefault="008535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C207747"/>
    <w:multiLevelType w:val="hybridMultilevel"/>
    <w:tmpl w:val="8EE0BB44"/>
    <w:lvl w:ilvl="0" w:tplc="68307A12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53"/>
    <w:rsid w:val="00031B56"/>
    <w:rsid w:val="00063F18"/>
    <w:rsid w:val="000D2D4A"/>
    <w:rsid w:val="00215D53"/>
    <w:rsid w:val="007E20B5"/>
    <w:rsid w:val="008535EB"/>
    <w:rsid w:val="008C6C5C"/>
    <w:rsid w:val="00C508CA"/>
    <w:rsid w:val="00D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62B0A"/>
  <w15:chartTrackingRefBased/>
  <w15:docId w15:val="{6E91A30C-2C40-2141-B4AC-9010814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215D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0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i.openweathermap.org/data/2.5/weather?q=Maastricht,nl&amp;appid=df62b4576b8809f0ca5082fb6555c908&amp;units=met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dirhandincer/Library/Containers/com.microsoft.Word/Data/Library/Application%20Support/Microsoft/Office/16.0/DTS/en-US%7b25A4E538-69B3-CD4B-9FE4-43F0AC0FBC60%7d/%7b6B063B03-AF3E-BC48-907C-6E52A42E9AB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{6B063B03-AF3E-BC48-907C-6E52A42E9ABC}tf10002082.dotx</Template>
  <TotalTime>32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Bedirhan Dincer</cp:lastModifiedBy>
  <cp:revision>2</cp:revision>
  <dcterms:created xsi:type="dcterms:W3CDTF">2019-05-07T08:26:00Z</dcterms:created>
  <dcterms:modified xsi:type="dcterms:W3CDTF">2019-05-15T23:09:00Z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